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B2F73D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4407623" w14:textId="77777777" w:rsidR="00692703" w:rsidRPr="00CF1A49" w:rsidRDefault="00B10381" w:rsidP="00913946">
            <w:pPr>
              <w:pStyle w:val="Title"/>
            </w:pPr>
            <w:r>
              <w:t xml:space="preserve">Abdullah Almasri </w:t>
            </w:r>
          </w:p>
          <w:p w14:paraId="5800D609" w14:textId="5B708360" w:rsidR="00692703" w:rsidRPr="00CF1A49" w:rsidRDefault="007D0031" w:rsidP="00913946">
            <w:pPr>
              <w:pStyle w:val="ContactInfo"/>
              <w:contextualSpacing w:val="0"/>
            </w:pPr>
            <w:r>
              <w:t>Houston, TX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B5BA33C51DB4B4F933DDB4C7D2928D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B10381">
              <w:t>832-766-5129</w:t>
            </w:r>
          </w:p>
          <w:p w14:paraId="427A501A" w14:textId="164E7A2C" w:rsidR="005640A2" w:rsidRDefault="005640A2" w:rsidP="005640A2">
            <w:r>
              <w:rPr>
                <w:color w:val="000000" w:themeColor="text1"/>
              </w:rPr>
              <w:t xml:space="preserve">                  </w:t>
            </w:r>
            <w:r w:rsidR="00B10381" w:rsidRPr="00E5687F">
              <w:rPr>
                <w:color w:val="000000" w:themeColor="text1"/>
              </w:rPr>
              <w:t>abdullahalmasri74@gmail.com</w:t>
            </w:r>
            <w:r w:rsidR="00692703" w:rsidRPr="00E5687F">
              <w:rPr>
                <w:color w:val="000000" w:themeColor="text1"/>
              </w:rPr>
              <w:t xml:space="preserve"> </w:t>
            </w:r>
            <w:sdt>
              <w:sdtPr>
                <w:rPr>
                  <w:b/>
                  <w:color w:val="000000" w:themeColor="text1"/>
                </w:rPr>
                <w:alias w:val="Divider dot:"/>
                <w:tag w:val="Divider dot:"/>
                <w:id w:val="2000459528"/>
                <w:placeholder>
                  <w:docPart w:val="6C72D60D20C6E742A5C1C0843D9FDF8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E5687F">
                  <w:rPr>
                    <w:color w:val="000000" w:themeColor="text1"/>
                  </w:rPr>
                  <w:t>·</w:t>
                </w:r>
              </w:sdtContent>
            </w:sdt>
            <w:r w:rsidR="00E5687F" w:rsidRPr="00E5687F">
              <w:rPr>
                <w:color w:val="000000" w:themeColor="text1"/>
              </w:rPr>
              <w:t xml:space="preserve"> </w:t>
            </w:r>
            <w:hyperlink r:id="rId10" w:history="1">
              <w:r>
                <w:rPr>
                  <w:rStyle w:val="Hyperlink"/>
                </w:rPr>
                <w:t>https://www.linkedin.com/in/abdullah-almasri/</w:t>
              </w:r>
            </w:hyperlink>
          </w:p>
          <w:p w14:paraId="331FEF63" w14:textId="695FD26E" w:rsidR="00692703" w:rsidRPr="00E5687F" w:rsidRDefault="00692703" w:rsidP="00B92BE8">
            <w:pPr>
              <w:pStyle w:val="ContactInfoEmphasis"/>
              <w:contextualSpacing w:val="0"/>
              <w:rPr>
                <w:b w:val="0"/>
              </w:rPr>
            </w:pPr>
          </w:p>
        </w:tc>
      </w:tr>
      <w:tr w:rsidR="005579C9" w:rsidRPr="00CF1A49" w14:paraId="08639CA3" w14:textId="77777777" w:rsidTr="00E5687F">
        <w:trPr>
          <w:trHeight w:hRule="exact" w:val="23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67B0460" w14:textId="77777777" w:rsidR="005579C9" w:rsidRDefault="005579C9" w:rsidP="005579C9"/>
        </w:tc>
      </w:tr>
    </w:tbl>
    <w:p w14:paraId="707CD0CF" w14:textId="77777777" w:rsidR="005579C9" w:rsidRDefault="005579C9" w:rsidP="005579C9">
      <w:pPr>
        <w:pStyle w:val="Header"/>
      </w:pPr>
    </w:p>
    <w:p w14:paraId="0E0A3143" w14:textId="77777777" w:rsidR="005579C9" w:rsidRPr="005579C9" w:rsidRDefault="005579C9" w:rsidP="005579C9">
      <w:pPr>
        <w:pStyle w:val="Header"/>
      </w:pPr>
    </w:p>
    <w:p w14:paraId="38108AD1" w14:textId="77777777" w:rsidR="00B51D1B" w:rsidRDefault="004003C1" w:rsidP="005579C9">
      <w:r>
        <w:t xml:space="preserve">To Whom it May Concern: </w:t>
      </w:r>
    </w:p>
    <w:p w14:paraId="6DAA4598" w14:textId="77777777" w:rsidR="004003C1" w:rsidRDefault="004003C1" w:rsidP="005579C9"/>
    <w:p w14:paraId="306AC3FE" w14:textId="40B04E8A" w:rsidR="00D7207A" w:rsidRPr="009F190A" w:rsidRDefault="004003C1" w:rsidP="009F190A">
      <w:pPr>
        <w:shd w:val="clear" w:color="auto" w:fill="FFFFFF"/>
        <w:textAlignment w:val="baseline"/>
        <w:rPr>
          <w:rFonts w:cstheme="minorHAnsi"/>
          <w:color w:val="FFFFFF"/>
          <w:szCs w:val="24"/>
        </w:rPr>
      </w:pPr>
      <w:r w:rsidRPr="009F190A">
        <w:rPr>
          <w:rFonts w:cstheme="minorHAnsi"/>
          <w:szCs w:val="24"/>
        </w:rPr>
        <w:t xml:space="preserve">I am </w:t>
      </w:r>
      <w:r w:rsidR="005151AF" w:rsidRPr="009F190A">
        <w:rPr>
          <w:rFonts w:cstheme="minorHAnsi"/>
          <w:szCs w:val="24"/>
        </w:rPr>
        <w:t>writing to express</w:t>
      </w:r>
      <w:r w:rsidR="007D0031" w:rsidRPr="009F190A">
        <w:rPr>
          <w:rFonts w:cstheme="minorHAnsi"/>
          <w:szCs w:val="24"/>
        </w:rPr>
        <w:t xml:space="preserve"> my</w:t>
      </w:r>
      <w:r w:rsidR="005151AF" w:rsidRPr="009F190A">
        <w:rPr>
          <w:rFonts w:cstheme="minorHAnsi"/>
          <w:szCs w:val="24"/>
        </w:rPr>
        <w:t xml:space="preserve"> interest </w:t>
      </w:r>
      <w:r w:rsidRPr="009F190A">
        <w:rPr>
          <w:rFonts w:cstheme="minorHAnsi"/>
          <w:szCs w:val="24"/>
        </w:rPr>
        <w:t>i</w:t>
      </w:r>
      <w:r w:rsidR="002B771F" w:rsidRPr="009F190A">
        <w:rPr>
          <w:rFonts w:cstheme="minorHAnsi"/>
          <w:szCs w:val="24"/>
        </w:rPr>
        <w:t xml:space="preserve">n </w:t>
      </w:r>
      <w:r w:rsidR="009F2E80" w:rsidRPr="009F190A">
        <w:rPr>
          <w:rFonts w:cstheme="minorHAnsi"/>
          <w:szCs w:val="24"/>
        </w:rPr>
        <w:t xml:space="preserve">the </w:t>
      </w:r>
      <w:r w:rsidR="009F190A" w:rsidRPr="009F190A">
        <w:rPr>
          <w:rFonts w:cstheme="minorHAnsi"/>
          <w:szCs w:val="24"/>
        </w:rPr>
        <w:t>web developer</w:t>
      </w:r>
      <w:r w:rsidR="002F04DC" w:rsidRPr="009F190A">
        <w:rPr>
          <w:rFonts w:cstheme="minorHAnsi"/>
          <w:szCs w:val="24"/>
        </w:rPr>
        <w:t xml:space="preserve"> </w:t>
      </w:r>
      <w:r w:rsidR="00E16DB1" w:rsidRPr="009F190A">
        <w:rPr>
          <w:rFonts w:cstheme="minorHAnsi"/>
          <w:szCs w:val="24"/>
        </w:rPr>
        <w:t>position</w:t>
      </w:r>
      <w:r w:rsidR="008B547F" w:rsidRPr="009F190A">
        <w:rPr>
          <w:rFonts w:cstheme="minorHAnsi"/>
          <w:szCs w:val="24"/>
        </w:rPr>
        <w:t xml:space="preserve"> </w:t>
      </w:r>
      <w:r w:rsidR="009F2E80" w:rsidRPr="009F190A">
        <w:rPr>
          <w:rFonts w:cstheme="minorHAnsi"/>
          <w:szCs w:val="24"/>
        </w:rPr>
        <w:t>at</w:t>
      </w:r>
      <w:r w:rsidR="009F190A">
        <w:rPr>
          <w:rFonts w:cstheme="minorHAnsi"/>
          <w:szCs w:val="24"/>
        </w:rPr>
        <w:t xml:space="preserve"> Hewlett Packard Enterprise Data Science Institute. </w:t>
      </w:r>
      <w:r w:rsidR="005151AF" w:rsidRPr="009F190A">
        <w:rPr>
          <w:rFonts w:cstheme="minorHAnsi"/>
          <w:szCs w:val="24"/>
        </w:rPr>
        <w:t>I am interested</w:t>
      </w:r>
      <w:r w:rsidR="007B10C9" w:rsidRPr="009F190A">
        <w:rPr>
          <w:rFonts w:cstheme="minorHAnsi"/>
          <w:szCs w:val="24"/>
        </w:rPr>
        <w:t xml:space="preserve"> in this position</w:t>
      </w:r>
      <w:r w:rsidR="005151AF" w:rsidRPr="009F190A">
        <w:rPr>
          <w:rFonts w:cstheme="minorHAnsi"/>
          <w:szCs w:val="24"/>
        </w:rPr>
        <w:t xml:space="preserve"> because </w:t>
      </w:r>
      <w:r w:rsidR="001B7EB4" w:rsidRPr="009F190A">
        <w:rPr>
          <w:rFonts w:cstheme="minorHAnsi"/>
          <w:szCs w:val="24"/>
        </w:rPr>
        <w:t>I would like to gain experience</w:t>
      </w:r>
      <w:r w:rsidR="002F04DC" w:rsidRPr="009F190A">
        <w:rPr>
          <w:rFonts w:cstheme="minorHAnsi"/>
          <w:szCs w:val="24"/>
        </w:rPr>
        <w:t xml:space="preserve"> in the field of software development. </w:t>
      </w:r>
    </w:p>
    <w:p w14:paraId="5B0E2A20" w14:textId="77777777" w:rsidR="00D7207A" w:rsidRDefault="00D7207A" w:rsidP="005579C9"/>
    <w:p w14:paraId="383CD7F9" w14:textId="3B2C3DAE" w:rsidR="004003C1" w:rsidRDefault="00D7207A" w:rsidP="005579C9">
      <w:r>
        <w:t>I am currently working as a research assistant at the University of Houston where I have been working in a lab setting for almost 2 years now.</w:t>
      </w:r>
      <w:r w:rsidR="00C25A89">
        <w:t xml:space="preserve"> In this position, I have been tasked with gathering and analyzing large amounts of data with various programs. </w:t>
      </w:r>
    </w:p>
    <w:p w14:paraId="705358FB" w14:textId="1369D571" w:rsidR="000F13AB" w:rsidRDefault="000F13AB" w:rsidP="005579C9"/>
    <w:p w14:paraId="1FC5785B" w14:textId="0BF73AF8" w:rsidR="007D0031" w:rsidRPr="007D0031" w:rsidRDefault="007D0031" w:rsidP="007D0031">
      <w:pPr>
        <w:autoSpaceDE w:val="0"/>
        <w:autoSpaceDN w:val="0"/>
        <w:adjustRightInd w:val="0"/>
        <w:rPr>
          <w:rFonts w:cstheme="minorHAnsi"/>
          <w:color w:val="595959"/>
          <w:szCs w:val="24"/>
        </w:rPr>
      </w:pPr>
      <w:r w:rsidRPr="007D0031">
        <w:rPr>
          <w:rFonts w:cstheme="minorHAnsi"/>
          <w:color w:val="595959"/>
          <w:szCs w:val="24"/>
        </w:rPr>
        <w:t xml:space="preserve">I am </w:t>
      </w:r>
      <w:r>
        <w:rPr>
          <w:rFonts w:cstheme="minorHAnsi"/>
          <w:color w:val="595959"/>
          <w:szCs w:val="24"/>
        </w:rPr>
        <w:t>currently</w:t>
      </w:r>
      <w:r w:rsidRPr="007D0031">
        <w:rPr>
          <w:rFonts w:cstheme="minorHAnsi"/>
          <w:color w:val="595959"/>
          <w:szCs w:val="24"/>
        </w:rPr>
        <w:t xml:space="preserve"> taking a data analytics course at Rice University where I am learning VBA</w:t>
      </w:r>
    </w:p>
    <w:p w14:paraId="75A6F80C" w14:textId="40FEA17D" w:rsidR="007D0031" w:rsidRPr="007D0031" w:rsidRDefault="007D0031" w:rsidP="007D0031">
      <w:pPr>
        <w:autoSpaceDE w:val="0"/>
        <w:autoSpaceDN w:val="0"/>
        <w:adjustRightInd w:val="0"/>
        <w:rPr>
          <w:rFonts w:cstheme="minorHAnsi"/>
          <w:color w:val="595959"/>
          <w:szCs w:val="24"/>
        </w:rPr>
      </w:pPr>
      <w:r w:rsidRPr="007D0031">
        <w:rPr>
          <w:rFonts w:cstheme="minorHAnsi"/>
          <w:color w:val="595959"/>
          <w:szCs w:val="24"/>
        </w:rPr>
        <w:t>scripting, Python, SQL, Hadoop, and</w:t>
      </w:r>
      <w:r>
        <w:rPr>
          <w:rFonts w:cstheme="minorHAnsi"/>
          <w:color w:val="595959"/>
          <w:szCs w:val="24"/>
        </w:rPr>
        <w:t xml:space="preserve"> a variety of other</w:t>
      </w:r>
      <w:r w:rsidRPr="007D0031">
        <w:rPr>
          <w:rFonts w:cstheme="minorHAnsi"/>
          <w:color w:val="595959"/>
          <w:szCs w:val="24"/>
        </w:rPr>
        <w:t xml:space="preserve"> different programs. This program is</w:t>
      </w:r>
    </w:p>
    <w:p w14:paraId="5E2E1C54" w14:textId="7FDC811C" w:rsidR="007D0031" w:rsidRDefault="007D0031" w:rsidP="007D0031">
      <w:r w:rsidRPr="007D0031">
        <w:rPr>
          <w:rFonts w:cstheme="minorHAnsi"/>
          <w:color w:val="595959"/>
          <w:szCs w:val="24"/>
        </w:rPr>
        <w:t xml:space="preserve">helping me develop </w:t>
      </w:r>
      <w:r>
        <w:rPr>
          <w:rFonts w:cstheme="minorHAnsi"/>
          <w:color w:val="595959"/>
          <w:szCs w:val="24"/>
        </w:rPr>
        <w:t xml:space="preserve">skills </w:t>
      </w:r>
      <w:r w:rsidR="00F53CDE">
        <w:rPr>
          <w:rFonts w:cstheme="minorHAnsi"/>
          <w:color w:val="595959"/>
          <w:szCs w:val="24"/>
        </w:rPr>
        <w:t>such as python</w:t>
      </w:r>
      <w:r w:rsidR="002D02AD">
        <w:rPr>
          <w:rFonts w:cstheme="minorHAnsi"/>
          <w:color w:val="595959"/>
          <w:szCs w:val="24"/>
        </w:rPr>
        <w:t xml:space="preserve"> and </w:t>
      </w:r>
      <w:r w:rsidR="00C25A89">
        <w:rPr>
          <w:rFonts w:cstheme="minorHAnsi"/>
          <w:color w:val="595959"/>
          <w:szCs w:val="24"/>
        </w:rPr>
        <w:t>SQL</w:t>
      </w:r>
      <w:r w:rsidR="00F53CDE">
        <w:rPr>
          <w:rFonts w:cstheme="minorHAnsi"/>
          <w:color w:val="595959"/>
          <w:szCs w:val="24"/>
        </w:rPr>
        <w:t xml:space="preserve"> </w:t>
      </w:r>
      <w:r>
        <w:rPr>
          <w:rFonts w:cstheme="minorHAnsi"/>
          <w:color w:val="595959"/>
          <w:szCs w:val="24"/>
        </w:rPr>
        <w:t xml:space="preserve">for </w:t>
      </w:r>
      <w:r w:rsidR="002F04DC">
        <w:rPr>
          <w:rFonts w:cstheme="minorHAnsi"/>
          <w:color w:val="595959"/>
          <w:szCs w:val="24"/>
        </w:rPr>
        <w:t xml:space="preserve">visualizing </w:t>
      </w:r>
      <w:r w:rsidR="00F53CDE">
        <w:rPr>
          <w:rFonts w:cstheme="minorHAnsi"/>
          <w:color w:val="595959"/>
          <w:szCs w:val="24"/>
        </w:rPr>
        <w:t>data</w:t>
      </w:r>
      <w:r w:rsidR="002D02AD">
        <w:rPr>
          <w:rFonts w:cstheme="minorHAnsi"/>
          <w:color w:val="595959"/>
          <w:szCs w:val="24"/>
        </w:rPr>
        <w:t xml:space="preserve">. </w:t>
      </w:r>
    </w:p>
    <w:p w14:paraId="22BEF92C" w14:textId="77777777" w:rsidR="007D0031" w:rsidRDefault="007D0031" w:rsidP="005579C9"/>
    <w:p w14:paraId="0BAD4AC8" w14:textId="25EFBA25" w:rsidR="00CC1BC3" w:rsidRDefault="00CC1BC3" w:rsidP="005579C9">
      <w:r>
        <w:t xml:space="preserve">I am interested in this </w:t>
      </w:r>
      <w:r w:rsidR="00343A72">
        <w:t>position</w:t>
      </w:r>
      <w:r>
        <w:t xml:space="preserve"> because it can give me a great set of fundamentals </w:t>
      </w:r>
      <w:r w:rsidR="00B143ED">
        <w:t>I can use in my career</w:t>
      </w:r>
      <w:r w:rsidR="00FC052C">
        <w:t>.</w:t>
      </w:r>
      <w:r w:rsidR="00CA6333">
        <w:t xml:space="preserve"> </w:t>
      </w:r>
      <w:r w:rsidR="00FC052C">
        <w:t xml:space="preserve">I </w:t>
      </w:r>
      <w:r w:rsidR="005B2EDC">
        <w:t>hope to be given a chance as I am confident I can meet your expectations!</w:t>
      </w:r>
    </w:p>
    <w:p w14:paraId="43F25E62" w14:textId="77777777" w:rsidR="00912EAC" w:rsidRDefault="00912EAC" w:rsidP="005579C9"/>
    <w:p w14:paraId="441BB6DC" w14:textId="612E6021" w:rsidR="00912EAC" w:rsidRDefault="00912EAC" w:rsidP="005579C9">
      <w:r>
        <w:t xml:space="preserve">Thank you for your time. I can be reached by phone at 832-766-5129 or by email at </w:t>
      </w:r>
      <w:hyperlink r:id="rId11" w:history="1">
        <w:r w:rsidR="00B143ED" w:rsidRPr="00E4787B">
          <w:rPr>
            <w:rStyle w:val="Hyperlink"/>
          </w:rPr>
          <w:t>abdullahalmasri74@gmail.com</w:t>
        </w:r>
      </w:hyperlink>
      <w:r>
        <w:t xml:space="preserve">. Hope to hear from you soon! </w:t>
      </w:r>
    </w:p>
    <w:p w14:paraId="7642E6EB" w14:textId="77777777" w:rsidR="00912EAC" w:rsidRDefault="00912EAC" w:rsidP="005579C9"/>
    <w:p w14:paraId="7FA1ACC5" w14:textId="77777777" w:rsidR="00912EAC" w:rsidRDefault="00912EAC" w:rsidP="005579C9">
      <w:r>
        <w:t xml:space="preserve">Sincerely, </w:t>
      </w:r>
    </w:p>
    <w:p w14:paraId="786DF4E1" w14:textId="77777777" w:rsidR="00912EAC" w:rsidRDefault="00912EAC" w:rsidP="005579C9"/>
    <w:p w14:paraId="2D584A8F" w14:textId="77777777" w:rsidR="00912EAC" w:rsidRPr="006E1507" w:rsidRDefault="00912EAC" w:rsidP="005579C9">
      <w:r>
        <w:t xml:space="preserve">Abdullah Almasri </w:t>
      </w:r>
    </w:p>
    <w:sectPr w:rsidR="00912EAC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E6E6A" w14:textId="77777777" w:rsidR="00EA7722" w:rsidRDefault="00EA7722" w:rsidP="0068194B">
      <w:r>
        <w:separator/>
      </w:r>
    </w:p>
    <w:p w14:paraId="476EC754" w14:textId="77777777" w:rsidR="00EA7722" w:rsidRDefault="00EA7722"/>
    <w:p w14:paraId="7FE1B941" w14:textId="77777777" w:rsidR="00EA7722" w:rsidRDefault="00EA7722"/>
  </w:endnote>
  <w:endnote w:type="continuationSeparator" w:id="0">
    <w:p w14:paraId="65944188" w14:textId="77777777" w:rsidR="00EA7722" w:rsidRDefault="00EA7722" w:rsidP="0068194B">
      <w:r>
        <w:continuationSeparator/>
      </w:r>
    </w:p>
    <w:p w14:paraId="03A2F672" w14:textId="77777777" w:rsidR="00EA7722" w:rsidRDefault="00EA7722"/>
    <w:p w14:paraId="1DD52671" w14:textId="77777777" w:rsidR="00EA7722" w:rsidRDefault="00EA77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3F28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29977" w14:textId="77777777" w:rsidR="00EA7722" w:rsidRDefault="00EA7722" w:rsidP="0068194B">
      <w:r>
        <w:separator/>
      </w:r>
    </w:p>
    <w:p w14:paraId="2FA636E2" w14:textId="77777777" w:rsidR="00EA7722" w:rsidRDefault="00EA7722"/>
    <w:p w14:paraId="16944EFA" w14:textId="77777777" w:rsidR="00EA7722" w:rsidRDefault="00EA7722"/>
  </w:footnote>
  <w:footnote w:type="continuationSeparator" w:id="0">
    <w:p w14:paraId="57F97C44" w14:textId="77777777" w:rsidR="00EA7722" w:rsidRDefault="00EA7722" w:rsidP="0068194B">
      <w:r>
        <w:continuationSeparator/>
      </w:r>
    </w:p>
    <w:p w14:paraId="19210E74" w14:textId="77777777" w:rsidR="00EA7722" w:rsidRDefault="00EA7722"/>
    <w:p w14:paraId="24343223" w14:textId="77777777" w:rsidR="00EA7722" w:rsidRDefault="00EA77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EB27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71FEF2" wp14:editId="234E3DB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66587CDF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81"/>
    <w:rsid w:val="000001EF"/>
    <w:rsid w:val="00007322"/>
    <w:rsid w:val="00007728"/>
    <w:rsid w:val="00024584"/>
    <w:rsid w:val="00024730"/>
    <w:rsid w:val="00055E95"/>
    <w:rsid w:val="0007021F"/>
    <w:rsid w:val="00075AEB"/>
    <w:rsid w:val="00086EF6"/>
    <w:rsid w:val="00087C67"/>
    <w:rsid w:val="000B2BA5"/>
    <w:rsid w:val="000C3C3E"/>
    <w:rsid w:val="000C639A"/>
    <w:rsid w:val="000D0988"/>
    <w:rsid w:val="000F13AB"/>
    <w:rsid w:val="000F1A67"/>
    <w:rsid w:val="000F2F8C"/>
    <w:rsid w:val="0010006E"/>
    <w:rsid w:val="001045A8"/>
    <w:rsid w:val="00112D3B"/>
    <w:rsid w:val="00114A91"/>
    <w:rsid w:val="00136F2A"/>
    <w:rsid w:val="001427E1"/>
    <w:rsid w:val="00163668"/>
    <w:rsid w:val="00171566"/>
    <w:rsid w:val="00174676"/>
    <w:rsid w:val="001755A8"/>
    <w:rsid w:val="00184014"/>
    <w:rsid w:val="00187EB3"/>
    <w:rsid w:val="00192008"/>
    <w:rsid w:val="001B7EB4"/>
    <w:rsid w:val="001C0E68"/>
    <w:rsid w:val="001C4B6F"/>
    <w:rsid w:val="001D0BF1"/>
    <w:rsid w:val="001E3120"/>
    <w:rsid w:val="001E7E0C"/>
    <w:rsid w:val="001F0BB0"/>
    <w:rsid w:val="001F4E6D"/>
    <w:rsid w:val="001F5D61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7380"/>
    <w:rsid w:val="002617AE"/>
    <w:rsid w:val="002638D0"/>
    <w:rsid w:val="002647D3"/>
    <w:rsid w:val="00275EAE"/>
    <w:rsid w:val="002864D9"/>
    <w:rsid w:val="00294998"/>
    <w:rsid w:val="00297F18"/>
    <w:rsid w:val="002A1945"/>
    <w:rsid w:val="002B2958"/>
    <w:rsid w:val="002B3FC8"/>
    <w:rsid w:val="002B771F"/>
    <w:rsid w:val="002D02AD"/>
    <w:rsid w:val="002D23C5"/>
    <w:rsid w:val="002D60A4"/>
    <w:rsid w:val="002D6137"/>
    <w:rsid w:val="002E7E61"/>
    <w:rsid w:val="002F04DC"/>
    <w:rsid w:val="002F05E5"/>
    <w:rsid w:val="002F254D"/>
    <w:rsid w:val="002F30E4"/>
    <w:rsid w:val="00307140"/>
    <w:rsid w:val="00316DFF"/>
    <w:rsid w:val="00325B57"/>
    <w:rsid w:val="00336056"/>
    <w:rsid w:val="003438EA"/>
    <w:rsid w:val="00343A72"/>
    <w:rsid w:val="00352438"/>
    <w:rsid w:val="003544E1"/>
    <w:rsid w:val="00366398"/>
    <w:rsid w:val="003A0632"/>
    <w:rsid w:val="003A30E5"/>
    <w:rsid w:val="003A6612"/>
    <w:rsid w:val="003A6ADF"/>
    <w:rsid w:val="003B5928"/>
    <w:rsid w:val="003D380F"/>
    <w:rsid w:val="003E160D"/>
    <w:rsid w:val="003F1D5F"/>
    <w:rsid w:val="004003C1"/>
    <w:rsid w:val="00405128"/>
    <w:rsid w:val="00406CFF"/>
    <w:rsid w:val="00416B25"/>
    <w:rsid w:val="00417290"/>
    <w:rsid w:val="00420592"/>
    <w:rsid w:val="00426A01"/>
    <w:rsid w:val="004319E0"/>
    <w:rsid w:val="00433D02"/>
    <w:rsid w:val="00434011"/>
    <w:rsid w:val="00437E8C"/>
    <w:rsid w:val="00440225"/>
    <w:rsid w:val="004726BC"/>
    <w:rsid w:val="00474105"/>
    <w:rsid w:val="00480E6E"/>
    <w:rsid w:val="00486277"/>
    <w:rsid w:val="00493AF5"/>
    <w:rsid w:val="00494718"/>
    <w:rsid w:val="00494CF6"/>
    <w:rsid w:val="00495F8D"/>
    <w:rsid w:val="004A1FAE"/>
    <w:rsid w:val="004A32FF"/>
    <w:rsid w:val="004B06EB"/>
    <w:rsid w:val="004B6AD0"/>
    <w:rsid w:val="004C2D5D"/>
    <w:rsid w:val="004C33E1"/>
    <w:rsid w:val="004C3403"/>
    <w:rsid w:val="004E01EB"/>
    <w:rsid w:val="004E10EF"/>
    <w:rsid w:val="004E2794"/>
    <w:rsid w:val="00510392"/>
    <w:rsid w:val="00513E2A"/>
    <w:rsid w:val="005151AF"/>
    <w:rsid w:val="0053009D"/>
    <w:rsid w:val="00530391"/>
    <w:rsid w:val="005579C9"/>
    <w:rsid w:val="005640A2"/>
    <w:rsid w:val="00566A35"/>
    <w:rsid w:val="0056701E"/>
    <w:rsid w:val="005740D7"/>
    <w:rsid w:val="00587134"/>
    <w:rsid w:val="005A0F26"/>
    <w:rsid w:val="005A1B10"/>
    <w:rsid w:val="005A6850"/>
    <w:rsid w:val="005B1B1B"/>
    <w:rsid w:val="005B2EDC"/>
    <w:rsid w:val="005B6792"/>
    <w:rsid w:val="005C5932"/>
    <w:rsid w:val="005D3CA7"/>
    <w:rsid w:val="005D4CC1"/>
    <w:rsid w:val="005E0986"/>
    <w:rsid w:val="005F4B91"/>
    <w:rsid w:val="005F55D2"/>
    <w:rsid w:val="00602F1A"/>
    <w:rsid w:val="0062312F"/>
    <w:rsid w:val="00624F94"/>
    <w:rsid w:val="00625F2C"/>
    <w:rsid w:val="006618E9"/>
    <w:rsid w:val="00664399"/>
    <w:rsid w:val="00666BB2"/>
    <w:rsid w:val="0068194B"/>
    <w:rsid w:val="00690B5F"/>
    <w:rsid w:val="00692703"/>
    <w:rsid w:val="00697E49"/>
    <w:rsid w:val="006A1962"/>
    <w:rsid w:val="006B5D48"/>
    <w:rsid w:val="006B7D7B"/>
    <w:rsid w:val="006C1A5E"/>
    <w:rsid w:val="006E1507"/>
    <w:rsid w:val="00712D8B"/>
    <w:rsid w:val="0072334A"/>
    <w:rsid w:val="007273B7"/>
    <w:rsid w:val="00733E0A"/>
    <w:rsid w:val="0074186A"/>
    <w:rsid w:val="00741FC0"/>
    <w:rsid w:val="0074403D"/>
    <w:rsid w:val="00746D44"/>
    <w:rsid w:val="007538DC"/>
    <w:rsid w:val="00757803"/>
    <w:rsid w:val="00763B26"/>
    <w:rsid w:val="0076789D"/>
    <w:rsid w:val="0079206B"/>
    <w:rsid w:val="00796076"/>
    <w:rsid w:val="00796383"/>
    <w:rsid w:val="007B10C9"/>
    <w:rsid w:val="007C0566"/>
    <w:rsid w:val="007C606B"/>
    <w:rsid w:val="007D0031"/>
    <w:rsid w:val="007E6A61"/>
    <w:rsid w:val="00801140"/>
    <w:rsid w:val="00803404"/>
    <w:rsid w:val="00834955"/>
    <w:rsid w:val="00840986"/>
    <w:rsid w:val="00855B59"/>
    <w:rsid w:val="00860461"/>
    <w:rsid w:val="00860B58"/>
    <w:rsid w:val="008628D7"/>
    <w:rsid w:val="0086487C"/>
    <w:rsid w:val="00870B20"/>
    <w:rsid w:val="00877D4B"/>
    <w:rsid w:val="008829F8"/>
    <w:rsid w:val="00885897"/>
    <w:rsid w:val="00886437"/>
    <w:rsid w:val="008A6538"/>
    <w:rsid w:val="008B3F34"/>
    <w:rsid w:val="008B547F"/>
    <w:rsid w:val="008C462C"/>
    <w:rsid w:val="008C7056"/>
    <w:rsid w:val="008F3B14"/>
    <w:rsid w:val="00901899"/>
    <w:rsid w:val="0090344B"/>
    <w:rsid w:val="00905715"/>
    <w:rsid w:val="00912EAC"/>
    <w:rsid w:val="0091321E"/>
    <w:rsid w:val="00913946"/>
    <w:rsid w:val="0092726B"/>
    <w:rsid w:val="009314BC"/>
    <w:rsid w:val="009361BA"/>
    <w:rsid w:val="00944F78"/>
    <w:rsid w:val="009510E7"/>
    <w:rsid w:val="00952C89"/>
    <w:rsid w:val="009571D8"/>
    <w:rsid w:val="00963315"/>
    <w:rsid w:val="009650EA"/>
    <w:rsid w:val="0097790C"/>
    <w:rsid w:val="0098506E"/>
    <w:rsid w:val="009A44CE"/>
    <w:rsid w:val="009C4DFC"/>
    <w:rsid w:val="009D44F8"/>
    <w:rsid w:val="009E3160"/>
    <w:rsid w:val="009E4A0F"/>
    <w:rsid w:val="009F190A"/>
    <w:rsid w:val="009F220C"/>
    <w:rsid w:val="009F2E80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2271"/>
    <w:rsid w:val="00AB32F8"/>
    <w:rsid w:val="00AB610B"/>
    <w:rsid w:val="00AD360E"/>
    <w:rsid w:val="00AD40FB"/>
    <w:rsid w:val="00AD782D"/>
    <w:rsid w:val="00AE7650"/>
    <w:rsid w:val="00B10381"/>
    <w:rsid w:val="00B10EBE"/>
    <w:rsid w:val="00B143ED"/>
    <w:rsid w:val="00B236F1"/>
    <w:rsid w:val="00B50F99"/>
    <w:rsid w:val="00B51D1B"/>
    <w:rsid w:val="00B540F4"/>
    <w:rsid w:val="00B549A3"/>
    <w:rsid w:val="00B60FD0"/>
    <w:rsid w:val="00B622DF"/>
    <w:rsid w:val="00B6332A"/>
    <w:rsid w:val="00B81760"/>
    <w:rsid w:val="00B8494C"/>
    <w:rsid w:val="00B92BE8"/>
    <w:rsid w:val="00BA1546"/>
    <w:rsid w:val="00BB375D"/>
    <w:rsid w:val="00BB4E51"/>
    <w:rsid w:val="00BB7E51"/>
    <w:rsid w:val="00BC156B"/>
    <w:rsid w:val="00BD35F6"/>
    <w:rsid w:val="00BD431F"/>
    <w:rsid w:val="00BD72BC"/>
    <w:rsid w:val="00BE1E8E"/>
    <w:rsid w:val="00BE2501"/>
    <w:rsid w:val="00BE423E"/>
    <w:rsid w:val="00BF61AC"/>
    <w:rsid w:val="00C076B6"/>
    <w:rsid w:val="00C25A89"/>
    <w:rsid w:val="00C47FA6"/>
    <w:rsid w:val="00C57FC6"/>
    <w:rsid w:val="00C634F9"/>
    <w:rsid w:val="00C66A7D"/>
    <w:rsid w:val="00C66AD0"/>
    <w:rsid w:val="00C779DA"/>
    <w:rsid w:val="00C814F7"/>
    <w:rsid w:val="00CA4B4D"/>
    <w:rsid w:val="00CA6333"/>
    <w:rsid w:val="00CA6E60"/>
    <w:rsid w:val="00CB35C3"/>
    <w:rsid w:val="00CC1BC3"/>
    <w:rsid w:val="00CD25E7"/>
    <w:rsid w:val="00CD323D"/>
    <w:rsid w:val="00CE4030"/>
    <w:rsid w:val="00CE64B3"/>
    <w:rsid w:val="00CF1A49"/>
    <w:rsid w:val="00D0630C"/>
    <w:rsid w:val="00D17E8E"/>
    <w:rsid w:val="00D23151"/>
    <w:rsid w:val="00D243A9"/>
    <w:rsid w:val="00D305E5"/>
    <w:rsid w:val="00D32ED5"/>
    <w:rsid w:val="00D37CD3"/>
    <w:rsid w:val="00D50B93"/>
    <w:rsid w:val="00D53099"/>
    <w:rsid w:val="00D6620C"/>
    <w:rsid w:val="00D66A52"/>
    <w:rsid w:val="00D66EFA"/>
    <w:rsid w:val="00D7207A"/>
    <w:rsid w:val="00D72A2D"/>
    <w:rsid w:val="00D914F1"/>
    <w:rsid w:val="00D91BB6"/>
    <w:rsid w:val="00D9521A"/>
    <w:rsid w:val="00DA3914"/>
    <w:rsid w:val="00DA59AA"/>
    <w:rsid w:val="00DB4733"/>
    <w:rsid w:val="00DB55CF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6DB1"/>
    <w:rsid w:val="00E2397A"/>
    <w:rsid w:val="00E254DB"/>
    <w:rsid w:val="00E300FC"/>
    <w:rsid w:val="00E362DB"/>
    <w:rsid w:val="00E5632B"/>
    <w:rsid w:val="00E5687F"/>
    <w:rsid w:val="00E70240"/>
    <w:rsid w:val="00E71E6B"/>
    <w:rsid w:val="00E81CC5"/>
    <w:rsid w:val="00E85A87"/>
    <w:rsid w:val="00E85B4A"/>
    <w:rsid w:val="00E91D24"/>
    <w:rsid w:val="00E9528E"/>
    <w:rsid w:val="00EA00C2"/>
    <w:rsid w:val="00EA5099"/>
    <w:rsid w:val="00EA7722"/>
    <w:rsid w:val="00EC1351"/>
    <w:rsid w:val="00EC4CBF"/>
    <w:rsid w:val="00ED4077"/>
    <w:rsid w:val="00EE2CA8"/>
    <w:rsid w:val="00EE4E77"/>
    <w:rsid w:val="00EF17E8"/>
    <w:rsid w:val="00EF51D9"/>
    <w:rsid w:val="00F130DD"/>
    <w:rsid w:val="00F24884"/>
    <w:rsid w:val="00F476C4"/>
    <w:rsid w:val="00F52EE6"/>
    <w:rsid w:val="00F53CDE"/>
    <w:rsid w:val="00F61DF9"/>
    <w:rsid w:val="00F81960"/>
    <w:rsid w:val="00F8769D"/>
    <w:rsid w:val="00F9350C"/>
    <w:rsid w:val="00F94EB5"/>
    <w:rsid w:val="00F9624D"/>
    <w:rsid w:val="00FB31C1"/>
    <w:rsid w:val="00FB58F2"/>
    <w:rsid w:val="00FC052C"/>
    <w:rsid w:val="00FC6AEA"/>
    <w:rsid w:val="00FD3D13"/>
    <w:rsid w:val="00FD7B9B"/>
    <w:rsid w:val="00FE4501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B3B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character" w:styleId="UnresolvedMention">
    <w:name w:val="Unresolved Mention"/>
    <w:basedOn w:val="DefaultParagraphFont"/>
    <w:uiPriority w:val="99"/>
    <w:rsid w:val="00B14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33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dullahalmasri74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abdullah-almasri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dullahalmasri/Library/Containers/com.microsoft.Word/Data/Library/Caches/1033/TM16392877/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5BA33C51DB4B4F933DDB4C7D292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F26E8-7D47-FB49-B9D6-911652415AF5}"/>
      </w:docPartPr>
      <w:docPartBody>
        <w:p w:rsidR="009157B8" w:rsidRDefault="00A12A66">
          <w:pPr>
            <w:pStyle w:val="5B5BA33C51DB4B4F933DDB4C7D2928DE"/>
          </w:pPr>
          <w:r w:rsidRPr="00CF1A49">
            <w:t>·</w:t>
          </w:r>
        </w:p>
      </w:docPartBody>
    </w:docPart>
    <w:docPart>
      <w:docPartPr>
        <w:name w:val="6C72D60D20C6E742A5C1C0843D9F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F163B-D2C1-9B46-9970-C755E586A5EA}"/>
      </w:docPartPr>
      <w:docPartBody>
        <w:p w:rsidR="009157B8" w:rsidRDefault="00A12A66">
          <w:pPr>
            <w:pStyle w:val="6C72D60D20C6E742A5C1C0843D9FDF8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A66"/>
    <w:rsid w:val="00051B12"/>
    <w:rsid w:val="000739A0"/>
    <w:rsid w:val="0008756C"/>
    <w:rsid w:val="000D68C2"/>
    <w:rsid w:val="00105EE9"/>
    <w:rsid w:val="001F10A5"/>
    <w:rsid w:val="001F5D0C"/>
    <w:rsid w:val="00222E45"/>
    <w:rsid w:val="0030025B"/>
    <w:rsid w:val="00335A5B"/>
    <w:rsid w:val="00374F52"/>
    <w:rsid w:val="00383CC6"/>
    <w:rsid w:val="003C55A9"/>
    <w:rsid w:val="003E6FAA"/>
    <w:rsid w:val="00412E40"/>
    <w:rsid w:val="004C2D81"/>
    <w:rsid w:val="00513904"/>
    <w:rsid w:val="00521DBA"/>
    <w:rsid w:val="005372F3"/>
    <w:rsid w:val="005F2BC8"/>
    <w:rsid w:val="006136A0"/>
    <w:rsid w:val="006C7C8F"/>
    <w:rsid w:val="006F1019"/>
    <w:rsid w:val="00712462"/>
    <w:rsid w:val="00787B0B"/>
    <w:rsid w:val="00831D02"/>
    <w:rsid w:val="008A5332"/>
    <w:rsid w:val="008A55CF"/>
    <w:rsid w:val="008B2DA0"/>
    <w:rsid w:val="009157B8"/>
    <w:rsid w:val="0093258F"/>
    <w:rsid w:val="0098588E"/>
    <w:rsid w:val="00A12A66"/>
    <w:rsid w:val="00A34ED9"/>
    <w:rsid w:val="00B25581"/>
    <w:rsid w:val="00B867F1"/>
    <w:rsid w:val="00C05BD8"/>
    <w:rsid w:val="00C33A1B"/>
    <w:rsid w:val="00C9205F"/>
    <w:rsid w:val="00D16717"/>
    <w:rsid w:val="00D56B6C"/>
    <w:rsid w:val="00E872DB"/>
    <w:rsid w:val="00EB54F1"/>
    <w:rsid w:val="00FC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FCEC78AD8DBB4C9792D1BAC2F91851">
    <w:name w:val="13FCEC78AD8DBB4C9792D1BAC2F9185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1444833BD0BA44A8B9DC6FC390C4468">
    <w:name w:val="D1444833BD0BA44A8B9DC6FC390C4468"/>
  </w:style>
  <w:style w:type="paragraph" w:customStyle="1" w:styleId="6CCF804ECA7662409A78EAFE1FFB05FA">
    <w:name w:val="6CCF804ECA7662409A78EAFE1FFB05FA"/>
  </w:style>
  <w:style w:type="paragraph" w:customStyle="1" w:styleId="5B5BA33C51DB4B4F933DDB4C7D2928DE">
    <w:name w:val="5B5BA33C51DB4B4F933DDB4C7D2928DE"/>
  </w:style>
  <w:style w:type="paragraph" w:customStyle="1" w:styleId="116E62DF1FEF914BBE7097C83D01DD5D">
    <w:name w:val="116E62DF1FEF914BBE7097C83D01DD5D"/>
  </w:style>
  <w:style w:type="paragraph" w:customStyle="1" w:styleId="EFCD26863D425348928E48BCD2547E30">
    <w:name w:val="EFCD26863D425348928E48BCD2547E30"/>
  </w:style>
  <w:style w:type="paragraph" w:customStyle="1" w:styleId="6C72D60D20C6E742A5C1C0843D9FDF83">
    <w:name w:val="6C72D60D20C6E742A5C1C0843D9FDF83"/>
  </w:style>
  <w:style w:type="paragraph" w:customStyle="1" w:styleId="4887B8463C73F248A68B847455C9E1E5">
    <w:name w:val="4887B8463C73F248A68B847455C9E1E5"/>
  </w:style>
  <w:style w:type="paragraph" w:customStyle="1" w:styleId="F19D593275DFAB4393BF159C45360F08">
    <w:name w:val="F19D593275DFAB4393BF159C45360F08"/>
  </w:style>
  <w:style w:type="paragraph" w:customStyle="1" w:styleId="C1236D562A597845B44A58A55A8530B8">
    <w:name w:val="C1236D562A597845B44A58A55A8530B8"/>
  </w:style>
  <w:style w:type="paragraph" w:customStyle="1" w:styleId="F58391C58D232049A18E88D0AF33C5FD">
    <w:name w:val="F58391C58D232049A18E88D0AF33C5FD"/>
  </w:style>
  <w:style w:type="paragraph" w:customStyle="1" w:styleId="9F667DFB49DED641A2A374197B3427D0">
    <w:name w:val="9F667DFB49DED641A2A374197B3427D0"/>
  </w:style>
  <w:style w:type="paragraph" w:customStyle="1" w:styleId="109893198B3369468586539E5B9F3712">
    <w:name w:val="109893198B3369468586539E5B9F3712"/>
  </w:style>
  <w:style w:type="paragraph" w:customStyle="1" w:styleId="6F4165AC954D724CA65138BA4AFA2E42">
    <w:name w:val="6F4165AC954D724CA65138BA4AFA2E42"/>
  </w:style>
  <w:style w:type="paragraph" w:customStyle="1" w:styleId="56E7B263E5B51D41BCFBC4B3615E11A7">
    <w:name w:val="56E7B263E5B51D41BCFBC4B3615E11A7"/>
  </w:style>
  <w:style w:type="paragraph" w:customStyle="1" w:styleId="AFD7BE57EA490148AAB3CE5F46B81E75">
    <w:name w:val="AFD7BE57EA490148AAB3CE5F46B81E75"/>
  </w:style>
  <w:style w:type="paragraph" w:customStyle="1" w:styleId="BC5615D1A38DED46BF07FD709B478485">
    <w:name w:val="BC5615D1A38DED46BF07FD709B478485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/>
    </w:pPr>
    <w:rPr>
      <w:rFonts w:eastAsiaTheme="minorHAnsi"/>
      <w:color w:val="595959" w:themeColor="text1" w:themeTint="A6"/>
      <w:szCs w:val="22"/>
    </w:rPr>
  </w:style>
  <w:style w:type="paragraph" w:customStyle="1" w:styleId="261607A9A5563149B6C2C61CDE3D8F6D">
    <w:name w:val="261607A9A5563149B6C2C61CDE3D8F6D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39856C78C0513A4CBEA5467579757884">
    <w:name w:val="39856C78C0513A4CBEA5467579757884"/>
  </w:style>
  <w:style w:type="paragraph" w:customStyle="1" w:styleId="2BC2FA5D311BAF47A3E70526697AAAEF">
    <w:name w:val="2BC2FA5D311BAF47A3E70526697AAAEF"/>
  </w:style>
  <w:style w:type="paragraph" w:customStyle="1" w:styleId="3FC3B63524279648A437ACF11C9AEDD2">
    <w:name w:val="3FC3B63524279648A437ACF11C9AE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2020-04-17T00:37:00Z</dcterms:created>
  <dcterms:modified xsi:type="dcterms:W3CDTF">2020-04-17T00:37:00Z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